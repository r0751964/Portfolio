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8651A" w14:textId="77777777" w:rsidR="00C55D85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01"/>
        <w:gridCol w:w="2704"/>
        <w:gridCol w:w="3599"/>
        <w:gridCol w:w="2696"/>
        <w:gridCol w:w="900"/>
      </w:tblGrid>
      <w:tr w:rsidR="00DD5F82" w14:paraId="37F6CDFF" w14:textId="77777777" w:rsidTr="00E67CDA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316B6798" w14:textId="77777777" w:rsidR="00DD5F82" w:rsidRDefault="00DD5F82" w:rsidP="00B20DFA"/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00720133" w14:textId="25AE5117" w:rsidR="00DD5F82" w:rsidRPr="00F316AD" w:rsidRDefault="00CC2DC9" w:rsidP="00B20DFA">
            <w:pPr>
              <w:pStyle w:val="Title"/>
            </w:pPr>
            <w:r>
              <w:t>Stijn</w:t>
            </w:r>
            <w:r w:rsidR="00DD5F82">
              <w:t xml:space="preserve"> </w:t>
            </w:r>
            <w:r>
              <w:rPr>
                <w:rStyle w:val="Emphasis"/>
              </w:rPr>
              <w:t>Catry</w:t>
            </w:r>
          </w:p>
          <w:p w14:paraId="30A49FE0" w14:textId="1D0FF67B" w:rsidR="00DD5F82" w:rsidRDefault="00CC2DC9" w:rsidP="00B20DFA">
            <w:pPr>
              <w:pStyle w:val="Subtitle"/>
            </w:pPr>
            <w:proofErr w:type="spellStart"/>
            <w:r>
              <w:t>Applicatieontwikkelaar</w:t>
            </w:r>
            <w:proofErr w:type="spellEnd"/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36961D82" w14:textId="77777777" w:rsidR="00DD5F82" w:rsidRDefault="00DD5F82" w:rsidP="00B20DFA"/>
        </w:tc>
      </w:tr>
      <w:tr w:rsidR="00DD5F82" w14:paraId="3ABA2507" w14:textId="77777777" w:rsidTr="00E67CDA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2496FA1" w14:textId="77777777" w:rsidR="00DD5F82" w:rsidRDefault="00DD5F82" w:rsidP="00B20DFA"/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264C2B9D" w14:textId="77777777" w:rsidR="00DD5F82" w:rsidRDefault="00DD5F82" w:rsidP="00B20DFA"/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5331DB62" w14:textId="77777777" w:rsidR="00DD5F82" w:rsidRDefault="00DD5F82" w:rsidP="00B20DFA"/>
        </w:tc>
      </w:tr>
      <w:tr w:rsidR="00DD5F82" w:rsidRPr="00900FBB" w14:paraId="34CB188A" w14:textId="77777777" w:rsidTr="00E67CD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122B6300" w14:textId="77777777" w:rsidR="00DD5F82" w:rsidRPr="00C76591" w:rsidRDefault="00D6141A" w:rsidP="00B20DFA">
            <w:pPr>
              <w:pStyle w:val="Heading1"/>
              <w:rPr>
                <w:lang w:val="nl-BE"/>
              </w:rPr>
            </w:pPr>
            <w:sdt>
              <w:sdtPr>
                <w:id w:val="1604447469"/>
                <w:placeholder>
                  <w:docPart w:val="6BB52CD47E654D75A8CE93715CC8573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C76591">
                  <w:rPr>
                    <w:lang w:val="nl-BE"/>
                  </w:rPr>
                  <w:t>Contact</w:t>
                </w:r>
              </w:sdtContent>
            </w:sdt>
          </w:p>
          <w:p w14:paraId="7A1F9FDE" w14:textId="40D52C9B" w:rsidR="00DD5F82" w:rsidRPr="00CC2DC9" w:rsidRDefault="00CC2DC9" w:rsidP="00CC2DC9">
            <w:pPr>
              <w:pStyle w:val="TextLeft"/>
              <w:rPr>
                <w:lang w:val="nl-BE"/>
              </w:rPr>
            </w:pPr>
            <w:proofErr w:type="spellStart"/>
            <w:r w:rsidRPr="00CC2DC9">
              <w:rPr>
                <w:lang w:val="nl-BE"/>
              </w:rPr>
              <w:t>Bampsstraat</w:t>
            </w:r>
            <w:proofErr w:type="spellEnd"/>
            <w:r w:rsidRPr="00CC2DC9">
              <w:rPr>
                <w:lang w:val="nl-BE"/>
              </w:rPr>
              <w:t xml:space="preserve"> 2</w:t>
            </w:r>
            <w:r w:rsidRPr="00CC2DC9">
              <w:rPr>
                <w:lang w:val="nl-BE"/>
              </w:rPr>
              <w:br/>
              <w:t>3540, Herk-de-Stad</w:t>
            </w:r>
          </w:p>
          <w:p w14:paraId="2A450FF2" w14:textId="20FE39BB" w:rsidR="00DD5F82" w:rsidRPr="00CC2DC9" w:rsidRDefault="00CC2DC9" w:rsidP="00B20DFA">
            <w:pPr>
              <w:pStyle w:val="TextLeft"/>
              <w:rPr>
                <w:lang w:val="nl-BE"/>
              </w:rPr>
            </w:pPr>
            <w:r w:rsidRPr="00CC2DC9">
              <w:rPr>
                <w:lang w:val="nl-BE"/>
              </w:rPr>
              <w:t>0</w:t>
            </w:r>
            <w:r>
              <w:rPr>
                <w:lang w:val="nl-BE"/>
              </w:rPr>
              <w:t>484785898</w:t>
            </w:r>
          </w:p>
          <w:p w14:paraId="368179FA" w14:textId="5F89E99F" w:rsidR="00DD5F82" w:rsidRPr="00CC2DC9" w:rsidRDefault="00CC2DC9" w:rsidP="00B20DFA">
            <w:pPr>
              <w:pStyle w:val="TextLeft"/>
              <w:rPr>
                <w:lang w:val="nl-BE"/>
              </w:rPr>
            </w:pPr>
            <w:r>
              <w:t>Stijn.Catry@gmail.com</w:t>
            </w:r>
          </w:p>
          <w:p w14:paraId="2031351A" w14:textId="77777777" w:rsidR="00DD5F82" w:rsidRPr="00CC2DC9" w:rsidRDefault="00DD5F82" w:rsidP="00B20DFA">
            <w:pPr>
              <w:pStyle w:val="TextLeft"/>
              <w:rPr>
                <w:lang w:val="nl-BE"/>
              </w:rPr>
            </w:pPr>
          </w:p>
        </w:tc>
        <w:tc>
          <w:tcPr>
            <w:tcW w:w="718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1ACEF2A6" w14:textId="6BDC54EC" w:rsidR="00DD5F82" w:rsidRPr="00CC2DC9" w:rsidRDefault="000C0467" w:rsidP="00B20DFA">
            <w:pPr>
              <w:pStyle w:val="Heading2"/>
              <w:rPr>
                <w:lang w:val="nl-BE"/>
              </w:rPr>
            </w:pPr>
            <w:r>
              <w:rPr>
                <w:lang w:val="nl-BE"/>
              </w:rPr>
              <w:t>Expertises</w:t>
            </w:r>
          </w:p>
          <w:p w14:paraId="72F96316" w14:textId="0A8D9455" w:rsidR="00DD5F82" w:rsidRPr="00CC2DC9" w:rsidRDefault="00CC2DC9" w:rsidP="00CC2DC9">
            <w:pPr>
              <w:pStyle w:val="TextRight"/>
              <w:rPr>
                <w:lang w:val="nl-BE"/>
              </w:rPr>
            </w:pPr>
            <w:r w:rsidRPr="00CC2DC9">
              <w:rPr>
                <w:lang w:val="nl-BE"/>
              </w:rPr>
              <w:t xml:space="preserve">Ik </w:t>
            </w:r>
            <w:r>
              <w:rPr>
                <w:lang w:val="nl-BE"/>
              </w:rPr>
              <w:t>heb meerdere jaren ervaring met:</w:t>
            </w:r>
          </w:p>
          <w:p w14:paraId="645B401F" w14:textId="245AF76D" w:rsidR="00DD5F82" w:rsidRPr="00CC2DC9" w:rsidRDefault="00CC2DC9" w:rsidP="00DD5F82">
            <w:pPr>
              <w:pStyle w:val="ListBullet"/>
              <w:rPr>
                <w:lang w:val="nl-BE"/>
              </w:rPr>
            </w:pPr>
            <w:r w:rsidRPr="00CC2DC9">
              <w:rPr>
                <w:lang w:val="nl-BE"/>
              </w:rPr>
              <w:t>Front-End ontwikkeling met H</w:t>
            </w:r>
            <w:r>
              <w:rPr>
                <w:lang w:val="nl-BE"/>
              </w:rPr>
              <w:t>TML, CSS, JS</w:t>
            </w:r>
          </w:p>
          <w:p w14:paraId="1BB7CC4A" w14:textId="35B1F119" w:rsidR="00DD5F82" w:rsidRPr="00DD5F82" w:rsidRDefault="00CC2DC9" w:rsidP="00DD5F82">
            <w:pPr>
              <w:pStyle w:val="ListBullet"/>
            </w:pPr>
            <w:r>
              <w:t>Node.JS</w:t>
            </w:r>
          </w:p>
          <w:p w14:paraId="7525035A" w14:textId="094DE394" w:rsidR="00DD5F82" w:rsidRDefault="00CC2DC9" w:rsidP="00DD5F82">
            <w:pPr>
              <w:pStyle w:val="ListBullet"/>
            </w:pPr>
            <w:r>
              <w:t>Python</w:t>
            </w:r>
          </w:p>
          <w:p w14:paraId="20AC199C" w14:textId="77777777" w:rsidR="0029747E" w:rsidRDefault="00CC2DC9" w:rsidP="00DD5F82">
            <w:pPr>
              <w:pStyle w:val="ListBullet"/>
            </w:pPr>
            <w:r>
              <w:t>C#</w:t>
            </w:r>
            <w:r w:rsidR="0029747E">
              <w:t xml:space="preserve"> (</w:t>
            </w:r>
            <w:proofErr w:type="spellStart"/>
            <w:r w:rsidR="0029747E">
              <w:t>Winforms</w:t>
            </w:r>
            <w:proofErr w:type="spellEnd"/>
            <w:r w:rsidR="0029747E">
              <w:t xml:space="preserve"> </w:t>
            </w:r>
            <w:proofErr w:type="spellStart"/>
            <w:r w:rsidR="0029747E">
              <w:t>en</w:t>
            </w:r>
            <w:proofErr w:type="spellEnd"/>
            <w:r w:rsidR="0029747E">
              <w:t xml:space="preserve"> WPF)</w:t>
            </w:r>
          </w:p>
          <w:p w14:paraId="7E1908C0" w14:textId="77777777" w:rsidR="002E63C2" w:rsidRDefault="0029747E" w:rsidP="00DD5F82">
            <w:pPr>
              <w:pStyle w:val="ListBullet"/>
            </w:pPr>
            <w:r>
              <w:t>Git(hub)</w:t>
            </w:r>
          </w:p>
          <w:p w14:paraId="0C204763" w14:textId="173FE2DE" w:rsidR="00CC2DC9" w:rsidRDefault="002E63C2" w:rsidP="00DD5F82">
            <w:pPr>
              <w:pStyle w:val="ListBullet"/>
            </w:pPr>
            <w:r>
              <w:t>Java (Android)</w:t>
            </w:r>
            <w:r w:rsidR="00CC2DC9">
              <w:br/>
            </w:r>
          </w:p>
          <w:p w14:paraId="35A7238C" w14:textId="69D5E6D6" w:rsidR="00CC2DC9" w:rsidRPr="00CC2DC9" w:rsidRDefault="00CC2DC9" w:rsidP="00CC2DC9">
            <w:pPr>
              <w:pStyle w:val="ListBullet"/>
              <w:numPr>
                <w:ilvl w:val="0"/>
                <w:numId w:val="0"/>
              </w:numPr>
              <w:ind w:left="170"/>
              <w:rPr>
                <w:lang w:val="nl-BE"/>
              </w:rPr>
            </w:pPr>
            <w:r w:rsidRPr="00CC2DC9">
              <w:rPr>
                <w:lang w:val="nl-BE"/>
              </w:rPr>
              <w:t xml:space="preserve">En </w:t>
            </w:r>
            <w:r>
              <w:rPr>
                <w:lang w:val="nl-BE"/>
              </w:rPr>
              <w:t>bezit een elementaire kennis van:</w:t>
            </w:r>
          </w:p>
          <w:p w14:paraId="2C7A52F1" w14:textId="2B7184B1" w:rsidR="0029747E" w:rsidRDefault="0029747E" w:rsidP="00DD5F82">
            <w:pPr>
              <w:pStyle w:val="ListBullet"/>
            </w:pPr>
            <w:r>
              <w:t>SASS/SCSS</w:t>
            </w:r>
          </w:p>
          <w:p w14:paraId="3CFC423C" w14:textId="36866AE6" w:rsidR="0029747E" w:rsidRDefault="0029747E" w:rsidP="00DD5F82">
            <w:pPr>
              <w:pStyle w:val="ListBullet"/>
            </w:pPr>
            <w:r>
              <w:t>Gulp</w:t>
            </w:r>
          </w:p>
          <w:p w14:paraId="1BD6E4BC" w14:textId="19DED31D" w:rsidR="0029747E" w:rsidRDefault="0029747E" w:rsidP="0029747E">
            <w:pPr>
              <w:pStyle w:val="ListBullet"/>
            </w:pPr>
            <w:r>
              <w:t>ASP.Net</w:t>
            </w:r>
          </w:p>
          <w:p w14:paraId="1455B88F" w14:textId="1EA4A2FE" w:rsidR="0029747E" w:rsidRPr="00DD5F82" w:rsidRDefault="0029747E" w:rsidP="0029747E">
            <w:pPr>
              <w:pStyle w:val="ListBullet"/>
            </w:pPr>
            <w:r>
              <w:t xml:space="preserve">Java (servlets </w:t>
            </w:r>
            <w:proofErr w:type="spellStart"/>
            <w:r>
              <w:t>en</w:t>
            </w:r>
            <w:proofErr w:type="spellEnd"/>
            <w:r>
              <w:t xml:space="preserve"> JSP)</w:t>
            </w:r>
          </w:p>
          <w:p w14:paraId="6CF56ADE" w14:textId="77777777" w:rsidR="00DD5F82" w:rsidRDefault="00DD5F82" w:rsidP="00DD5F82">
            <w:pPr>
              <w:pStyle w:val="TextRight"/>
            </w:pPr>
          </w:p>
          <w:p w14:paraId="3B6A0B7A" w14:textId="6E470CA0" w:rsidR="00900FBB" w:rsidRDefault="00900FBB" w:rsidP="00DD5F82">
            <w:pPr>
              <w:pStyle w:val="TextRight"/>
              <w:rPr>
                <w:lang w:val="nl-BE"/>
              </w:rPr>
            </w:pPr>
          </w:p>
          <w:p w14:paraId="36BC5701" w14:textId="76E98C3D" w:rsidR="00900FBB" w:rsidRPr="00900FBB" w:rsidRDefault="00900FBB" w:rsidP="00900FBB">
            <w:pPr>
              <w:pStyle w:val="Heading2"/>
              <w:rPr>
                <w:lang w:val="nl-BE"/>
              </w:rPr>
            </w:pPr>
            <w:r>
              <w:rPr>
                <w:lang w:val="nl-BE"/>
              </w:rPr>
              <w:t>Werkcompetenties</w:t>
            </w:r>
          </w:p>
          <w:p w14:paraId="1E11B9BE" w14:textId="4B617F35" w:rsidR="00DD5F82" w:rsidRDefault="0029747E" w:rsidP="00DD5F82">
            <w:pPr>
              <w:pStyle w:val="TextRight"/>
              <w:rPr>
                <w:lang w:val="nl-BE"/>
              </w:rPr>
            </w:pPr>
            <w:r w:rsidRPr="002E63C2">
              <w:rPr>
                <w:lang w:val="nl-BE"/>
              </w:rPr>
              <w:t xml:space="preserve">Ik werk graag aan </w:t>
            </w:r>
            <w:proofErr w:type="spellStart"/>
            <w:r w:rsidRPr="002E63C2">
              <w:rPr>
                <w:lang w:val="nl-BE"/>
              </w:rPr>
              <w:t>progammeerprojecten</w:t>
            </w:r>
            <w:proofErr w:type="spellEnd"/>
            <w:r w:rsidRPr="002E63C2">
              <w:rPr>
                <w:lang w:val="nl-BE"/>
              </w:rPr>
              <w:t xml:space="preserve"> van </w:t>
            </w:r>
            <w:r w:rsidR="002E63C2">
              <w:rPr>
                <w:lang w:val="nl-BE"/>
              </w:rPr>
              <w:t xml:space="preserve">alle soorten: alles van een complexe </w:t>
            </w:r>
            <w:proofErr w:type="spellStart"/>
            <w:r w:rsidR="002E63C2">
              <w:rPr>
                <w:lang w:val="nl-BE"/>
              </w:rPr>
              <w:t>back-end</w:t>
            </w:r>
            <w:proofErr w:type="spellEnd"/>
            <w:r w:rsidR="002E63C2">
              <w:rPr>
                <w:lang w:val="nl-BE"/>
              </w:rPr>
              <w:t xml:space="preserve"> in elkaar steken, tot een designer</w:t>
            </w:r>
            <w:r w:rsidR="00BE5FE5">
              <w:rPr>
                <w:lang w:val="nl-BE"/>
              </w:rPr>
              <w:t xml:space="preserve">s </w:t>
            </w:r>
            <w:r w:rsidR="002E63C2">
              <w:rPr>
                <w:lang w:val="nl-BE"/>
              </w:rPr>
              <w:t xml:space="preserve">visie repliceren in een User Interface. </w:t>
            </w:r>
            <w:r w:rsidR="00BE5FE5">
              <w:rPr>
                <w:lang w:val="nl-BE"/>
              </w:rPr>
              <w:t>Bovendien</w:t>
            </w:r>
            <w:r w:rsidR="00B24D38">
              <w:rPr>
                <w:lang w:val="nl-BE"/>
              </w:rPr>
              <w:t xml:space="preserve"> bezit ik </w:t>
            </w:r>
            <w:r w:rsidR="002E63C2">
              <w:rPr>
                <w:lang w:val="nl-BE"/>
              </w:rPr>
              <w:t>een groot oog voor detail, optim</w:t>
            </w:r>
            <w:r w:rsidR="00900FBB">
              <w:rPr>
                <w:lang w:val="nl-BE"/>
              </w:rPr>
              <w:t>al</w:t>
            </w:r>
            <w:r w:rsidR="002E63C2">
              <w:rPr>
                <w:lang w:val="nl-BE"/>
              </w:rPr>
              <w:t>isatie en documentatie.</w:t>
            </w:r>
            <w:r w:rsidR="00B24D38">
              <w:rPr>
                <w:lang w:val="nl-BE"/>
              </w:rPr>
              <w:t xml:space="preserve"> Ook werk ik even goed zelfstandig als in samenwerking</w:t>
            </w:r>
            <w:r w:rsidR="00DD5790">
              <w:rPr>
                <w:lang w:val="nl-BE"/>
              </w:rPr>
              <w:t xml:space="preserve"> met ander</w:t>
            </w:r>
            <w:r w:rsidR="00892176">
              <w:rPr>
                <w:lang w:val="nl-BE"/>
              </w:rPr>
              <w:t>en</w:t>
            </w:r>
            <w:r w:rsidR="00DD5790">
              <w:rPr>
                <w:lang w:val="nl-BE"/>
              </w:rPr>
              <w:t>.</w:t>
            </w:r>
          </w:p>
          <w:p w14:paraId="1FA6CE8F" w14:textId="5D4F1219" w:rsidR="000C0467" w:rsidRDefault="000C0467" w:rsidP="000C0467">
            <w:pPr>
              <w:rPr>
                <w:lang w:val="nl-BE"/>
              </w:rPr>
            </w:pPr>
          </w:p>
          <w:p w14:paraId="1B6B7507" w14:textId="21EA4761" w:rsidR="000C0467" w:rsidRPr="000C0467" w:rsidRDefault="000C0467" w:rsidP="000C0467">
            <w:pPr>
              <w:pStyle w:val="Heading2"/>
              <w:rPr>
                <w:lang w:val="nl-BE"/>
              </w:rPr>
            </w:pPr>
            <w:r>
              <w:rPr>
                <w:lang w:val="nl-BE"/>
              </w:rPr>
              <w:t>Interessegebieden</w:t>
            </w:r>
          </w:p>
          <w:p w14:paraId="1B4B5A12" w14:textId="019DACAE" w:rsidR="00DD5F82" w:rsidRPr="00900FBB" w:rsidRDefault="000C0467" w:rsidP="00461316">
            <w:pPr>
              <w:pStyle w:val="TextRight"/>
              <w:rPr>
                <w:lang w:val="nl-BE"/>
              </w:rPr>
            </w:pPr>
            <w:r>
              <w:rPr>
                <w:lang w:val="nl-BE"/>
              </w:rPr>
              <w:t xml:space="preserve">Mijn </w:t>
            </w:r>
            <w:r w:rsidR="00BE5FE5">
              <w:rPr>
                <w:lang w:val="nl-BE"/>
              </w:rPr>
              <w:t>interesses</w:t>
            </w:r>
            <w:r w:rsidR="0050066A">
              <w:rPr>
                <w:lang w:val="nl-BE"/>
              </w:rPr>
              <w:t xml:space="preserve"> bevatten alles </w:t>
            </w:r>
            <w:proofErr w:type="gramStart"/>
            <w:r w:rsidR="0050066A">
              <w:rPr>
                <w:lang w:val="nl-BE"/>
              </w:rPr>
              <w:t>omtrent</w:t>
            </w:r>
            <w:proofErr w:type="gramEnd"/>
            <w:r w:rsidR="0050066A">
              <w:rPr>
                <w:lang w:val="nl-BE"/>
              </w:rPr>
              <w:t xml:space="preserve"> programmatie. Ik kan evenveel plezier halen uit een </w:t>
            </w:r>
            <w:proofErr w:type="spellStart"/>
            <w:r w:rsidR="0050066A">
              <w:rPr>
                <w:lang w:val="nl-BE"/>
              </w:rPr>
              <w:t>chatbot</w:t>
            </w:r>
            <w:proofErr w:type="spellEnd"/>
            <w:r w:rsidR="0050066A">
              <w:rPr>
                <w:lang w:val="nl-BE"/>
              </w:rPr>
              <w:t xml:space="preserve"> tot leven te wekken, zowel als een thermometer sensor te programmeren. Zolang de opdracht maar interessant en uit</w:t>
            </w:r>
            <w:bookmarkStart w:id="0" w:name="_GoBack"/>
            <w:bookmarkEnd w:id="0"/>
            <w:r w:rsidR="0050066A">
              <w:rPr>
                <w:lang w:val="nl-BE"/>
              </w:rPr>
              <w:t>dagend is, ben ik ervoor te vinden!</w:t>
            </w:r>
          </w:p>
        </w:tc>
      </w:tr>
      <w:tr w:rsidR="00DD5F82" w:rsidRPr="00900FBB" w14:paraId="0E703334" w14:textId="77777777" w:rsidTr="00E67CDA">
        <w:trPr>
          <w:trHeight w:val="7816"/>
        </w:trPr>
        <w:tc>
          <w:tcPr>
            <w:tcW w:w="3601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6E794238" w14:textId="11B20F4F" w:rsidR="00DD5F82" w:rsidRPr="00900FBB" w:rsidRDefault="00DD5F82" w:rsidP="00DD5F82">
            <w:pPr>
              <w:pStyle w:val="TextLeft"/>
              <w:rPr>
                <w:lang w:val="nl-BE"/>
              </w:rPr>
            </w:pPr>
          </w:p>
          <w:p w14:paraId="3CEE4140" w14:textId="0DA23CBE" w:rsidR="00DD5F82" w:rsidRPr="00900FBB" w:rsidRDefault="00DD5F82" w:rsidP="00DD5F82">
            <w:pPr>
              <w:pStyle w:val="TextLeft"/>
              <w:rPr>
                <w:lang w:val="nl-BE"/>
              </w:rPr>
            </w:pPr>
          </w:p>
          <w:p w14:paraId="1B4A051A" w14:textId="75C12AFD" w:rsidR="00DD5F82" w:rsidRPr="00900FBB" w:rsidRDefault="00DD5F82" w:rsidP="00DD5F82">
            <w:pPr>
              <w:pStyle w:val="TextLeft"/>
              <w:rPr>
                <w:lang w:val="nl-BE"/>
              </w:rPr>
            </w:pPr>
          </w:p>
          <w:p w14:paraId="01B2698D" w14:textId="0D4F54EE" w:rsidR="00DD5F82" w:rsidRPr="00900FBB" w:rsidRDefault="00DD5F82" w:rsidP="00DD5F82">
            <w:pPr>
              <w:pStyle w:val="TextLeft"/>
              <w:rPr>
                <w:lang w:val="nl-BE"/>
              </w:rPr>
            </w:pPr>
          </w:p>
          <w:p w14:paraId="3487F50E" w14:textId="7CCCD7D0" w:rsidR="00DD5F82" w:rsidRPr="00900FBB" w:rsidRDefault="00DD5F82" w:rsidP="00DD5F82">
            <w:pPr>
              <w:pStyle w:val="TextLeft"/>
              <w:rPr>
                <w:lang w:val="nl-BE"/>
              </w:rPr>
            </w:pPr>
          </w:p>
        </w:tc>
        <w:tc>
          <w:tcPr>
            <w:tcW w:w="718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5ED0E1B8" w14:textId="77777777" w:rsidR="00DD5F82" w:rsidRPr="00900FBB" w:rsidRDefault="00DD5F82" w:rsidP="00B20DFA">
            <w:pPr>
              <w:pStyle w:val="TextRight"/>
              <w:rPr>
                <w:lang w:val="nl-BE"/>
              </w:rPr>
            </w:pPr>
          </w:p>
        </w:tc>
      </w:tr>
    </w:tbl>
    <w:p w14:paraId="0168FFD3" w14:textId="77777777" w:rsidR="00DD5F82" w:rsidRDefault="00DD5F8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2B0264" wp14:editId="71078DC5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2221E" id="Rectangle 2" o:spid="_x0000_s1026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07183" w14:textId="77777777" w:rsidR="00D6141A" w:rsidRDefault="00D6141A" w:rsidP="00F316AD">
      <w:r>
        <w:separator/>
      </w:r>
    </w:p>
  </w:endnote>
  <w:endnote w:type="continuationSeparator" w:id="0">
    <w:p w14:paraId="3DD743B7" w14:textId="77777777" w:rsidR="00D6141A" w:rsidRDefault="00D6141A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3D5B" w14:textId="77777777" w:rsidR="00D6141A" w:rsidRDefault="00D6141A" w:rsidP="00F316AD">
      <w:r>
        <w:separator/>
      </w:r>
    </w:p>
  </w:footnote>
  <w:footnote w:type="continuationSeparator" w:id="0">
    <w:p w14:paraId="4BB95952" w14:textId="77777777" w:rsidR="00D6141A" w:rsidRDefault="00D6141A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 w15:restartNumberingAfterBreak="0">
    <w:nsid w:val="147C17A2"/>
    <w:multiLevelType w:val="hybridMultilevel"/>
    <w:tmpl w:val="8AF0A3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DC9"/>
    <w:rsid w:val="000C0467"/>
    <w:rsid w:val="000E1D44"/>
    <w:rsid w:val="001213BA"/>
    <w:rsid w:val="00136F3E"/>
    <w:rsid w:val="0020696E"/>
    <w:rsid w:val="002356A2"/>
    <w:rsid w:val="0029747E"/>
    <w:rsid w:val="002D12DA"/>
    <w:rsid w:val="002E63C2"/>
    <w:rsid w:val="003019B2"/>
    <w:rsid w:val="0034687F"/>
    <w:rsid w:val="0034688D"/>
    <w:rsid w:val="003F05EF"/>
    <w:rsid w:val="0040233B"/>
    <w:rsid w:val="00461316"/>
    <w:rsid w:val="0050066A"/>
    <w:rsid w:val="00511A6E"/>
    <w:rsid w:val="0057534A"/>
    <w:rsid w:val="005A21C3"/>
    <w:rsid w:val="00605A5B"/>
    <w:rsid w:val="006A1B48"/>
    <w:rsid w:val="006B1FC6"/>
    <w:rsid w:val="006C60E6"/>
    <w:rsid w:val="006E70D3"/>
    <w:rsid w:val="00785062"/>
    <w:rsid w:val="007B0F94"/>
    <w:rsid w:val="00892176"/>
    <w:rsid w:val="00900FBB"/>
    <w:rsid w:val="00951C4B"/>
    <w:rsid w:val="009E3C0B"/>
    <w:rsid w:val="00A17600"/>
    <w:rsid w:val="00A77921"/>
    <w:rsid w:val="00B24D38"/>
    <w:rsid w:val="00B575FB"/>
    <w:rsid w:val="00BC5B49"/>
    <w:rsid w:val="00BE5FE5"/>
    <w:rsid w:val="00C1095A"/>
    <w:rsid w:val="00C41261"/>
    <w:rsid w:val="00C55D85"/>
    <w:rsid w:val="00C76591"/>
    <w:rsid w:val="00CA2273"/>
    <w:rsid w:val="00CB5313"/>
    <w:rsid w:val="00CC2DC9"/>
    <w:rsid w:val="00CD50FD"/>
    <w:rsid w:val="00D20AC2"/>
    <w:rsid w:val="00D47124"/>
    <w:rsid w:val="00D6141A"/>
    <w:rsid w:val="00DD5790"/>
    <w:rsid w:val="00DD5D7B"/>
    <w:rsid w:val="00DD5F82"/>
    <w:rsid w:val="00E54420"/>
    <w:rsid w:val="00E67CDA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4AFBB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styleId="ListParagraph">
    <w:name w:val="List Paragraph"/>
    <w:basedOn w:val="Normal"/>
    <w:uiPriority w:val="34"/>
    <w:semiHidden/>
    <w:qFormat/>
    <w:rsid w:val="00CC2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ijn\AppData\Local\Packages\Microsoft.Office.Desktop_8wekyb3d8bbwe\LocalCache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BB52CD47E654D75A8CE93715CC85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D4DEB-F7A2-4693-BA95-A63C8FAE299B}"/>
      </w:docPartPr>
      <w:docPartBody>
        <w:p w:rsidR="00C057E6" w:rsidRDefault="00224804">
          <w:pPr>
            <w:pStyle w:val="6BB52CD47E654D75A8CE93715CC8573D"/>
          </w:pPr>
          <w:r w:rsidRPr="00605A5B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04"/>
    <w:rsid w:val="00224804"/>
    <w:rsid w:val="004D67DA"/>
    <w:rsid w:val="00C0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BE" w:eastAsia="en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24474BE2B42F2B877BCE021B2DB62">
    <w:name w:val="D5024474BE2B42F2B877BCE021B2DB62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963EE645366E4731B1826E1D13A1C47B">
    <w:name w:val="963EE645366E4731B1826E1D13A1C47B"/>
  </w:style>
  <w:style w:type="paragraph" w:customStyle="1" w:styleId="5275364E54124FD4809FE476FAAC15FE">
    <w:name w:val="5275364E54124FD4809FE476FAAC15FE"/>
  </w:style>
  <w:style w:type="paragraph" w:customStyle="1" w:styleId="6BB52CD47E654D75A8CE93715CC8573D">
    <w:name w:val="6BB52CD47E654D75A8CE93715CC8573D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94CA0FC034604545A2866305FBE0AFFC">
    <w:name w:val="94CA0FC034604545A2866305FBE0AFFC"/>
  </w:style>
  <w:style w:type="paragraph" w:customStyle="1" w:styleId="656F08ED07684E9FAEA248A9BF458936">
    <w:name w:val="656F08ED07684E9FAEA248A9BF458936"/>
  </w:style>
  <w:style w:type="paragraph" w:customStyle="1" w:styleId="2D355B77424F48C8879EFEC409112094">
    <w:name w:val="2D355B77424F48C8879EFEC409112094"/>
  </w:style>
  <w:style w:type="paragraph" w:customStyle="1" w:styleId="6F0951AEE38748EDA8BA451EA7FF3096">
    <w:name w:val="6F0951AEE38748EDA8BA451EA7FF3096"/>
  </w:style>
  <w:style w:type="paragraph" w:customStyle="1" w:styleId="8B589BA8158B45A8BA79595314B6DAC6">
    <w:name w:val="8B589BA8158B45A8BA79595314B6DAC6"/>
  </w:style>
  <w:style w:type="paragraph" w:customStyle="1" w:styleId="151E0BB4FFE843289039170C553CC4DE">
    <w:name w:val="151E0BB4FFE843289039170C553CC4DE"/>
  </w:style>
  <w:style w:type="paragraph" w:customStyle="1" w:styleId="A9FD7D2DA6EB45FC80B26F910A5AFAB7">
    <w:name w:val="A9FD7D2DA6EB45FC80B26F910A5AFAB7"/>
  </w:style>
  <w:style w:type="paragraph" w:customStyle="1" w:styleId="AFA2813824894462831BB22D8F16CFDE">
    <w:name w:val="AFA2813824894462831BB22D8F16CFDE"/>
  </w:style>
  <w:style w:type="paragraph" w:customStyle="1" w:styleId="034EB592F9C04E7EAA8A159A21D62216">
    <w:name w:val="034EB592F9C04E7EAA8A159A21D62216"/>
  </w:style>
  <w:style w:type="paragraph" w:customStyle="1" w:styleId="2D962626C1C74F5FA9E8D72445ACC998">
    <w:name w:val="2D962626C1C74F5FA9E8D72445ACC998"/>
  </w:style>
  <w:style w:type="paragraph" w:customStyle="1" w:styleId="C813700B8929495B80B33FB05454EDC7">
    <w:name w:val="C813700B8929495B80B33FB05454EDC7"/>
  </w:style>
  <w:style w:type="paragraph" w:customStyle="1" w:styleId="4D74E9CFD794459FB815E17DC9B12C8A">
    <w:name w:val="4D74E9CFD794459FB815E17DC9B12C8A"/>
  </w:style>
  <w:style w:type="paragraph" w:customStyle="1" w:styleId="5FEF56EE7BB244E5B49D4C2D9A7A3579">
    <w:name w:val="5FEF56EE7BB244E5B49D4C2D9A7A3579"/>
  </w:style>
  <w:style w:type="paragraph" w:customStyle="1" w:styleId="2E3EF0ACA4174C608F0556088ED7512E">
    <w:name w:val="2E3EF0ACA4174C608F0556088ED7512E"/>
  </w:style>
  <w:style w:type="paragraph" w:customStyle="1" w:styleId="8A4213DDA52B445B83C5659173E38ABD">
    <w:name w:val="8A4213DDA52B445B83C5659173E38ABD"/>
  </w:style>
  <w:style w:type="paragraph" w:customStyle="1" w:styleId="2BC3693E7D124D9CA01ABEB0F6835266">
    <w:name w:val="2BC3693E7D124D9CA01ABEB0F6835266"/>
  </w:style>
  <w:style w:type="paragraph" w:customStyle="1" w:styleId="317EC89EA0574668BF69108781A3F7AF">
    <w:name w:val="317EC89EA0574668BF69108781A3F7AF"/>
  </w:style>
  <w:style w:type="paragraph" w:customStyle="1" w:styleId="CD8426B1638B442E95259B4B9546A5C3">
    <w:name w:val="CD8426B1638B442E95259B4B9546A5C3"/>
  </w:style>
  <w:style w:type="paragraph" w:customStyle="1" w:styleId="51015584245045778D75849F068CF21B">
    <w:name w:val="51015584245045778D75849F068CF21B"/>
  </w:style>
  <w:style w:type="paragraph" w:customStyle="1" w:styleId="5919504D033A4C22A00EE7B0BD9BB2C0">
    <w:name w:val="5919504D033A4C22A00EE7B0BD9BB2C0"/>
  </w:style>
  <w:style w:type="paragraph" w:customStyle="1" w:styleId="B8C147DAB3AE4FA0AB1A4BDC75A30AB9">
    <w:name w:val="B8C147DAB3AE4FA0AB1A4BDC75A30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letter.dotx</Template>
  <TotalTime>0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2019-09-17T13:53:00Z</dcterms:created>
  <dcterms:modified xsi:type="dcterms:W3CDTF">2020-02-13T18:05:00Z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